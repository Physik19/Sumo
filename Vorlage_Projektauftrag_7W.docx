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E48CB" w14:textId="77777777" w:rsidR="004D08C1" w:rsidRDefault="00522DD9" w:rsidP="00D52512">
      <w:pPr>
        <w:jc w:val="left"/>
      </w:pPr>
      <w:r>
        <w:t>Projektauftrag</w:t>
      </w:r>
    </w:p>
    <w:p w14:paraId="1C3B4820" w14:textId="77777777" w:rsidR="008F4FDF" w:rsidRDefault="0083738E" w:rsidP="00D52512">
      <w:pPr>
        <w:jc w:val="left"/>
      </w:pPr>
    </w:p>
    <w:p w14:paraId="294AA5D4" w14:textId="77777777" w:rsidR="008F4FDF" w:rsidRPr="008F4FDF" w:rsidRDefault="0083738E" w:rsidP="00D52512">
      <w:pPr>
        <w:jc w:val="left"/>
      </w:pPr>
    </w:p>
    <w:p w14:paraId="2FC88451" w14:textId="77777777" w:rsidR="008F4FDF" w:rsidRPr="00354150" w:rsidRDefault="00522DD9" w:rsidP="00354150">
      <w:pPr>
        <w:pStyle w:val="Titel"/>
      </w:pPr>
      <w:r w:rsidRPr="00354150">
        <w:fldChar w:fldCharType="begin">
          <w:ffData>
            <w:name w:val="Text1"/>
            <w:enabled/>
            <w:calcOnExit w:val="0"/>
            <w:textInput>
              <w:default w:val="Projekttitel"/>
            </w:textInput>
          </w:ffData>
        </w:fldChar>
      </w:r>
      <w:bookmarkStart w:id="0" w:name="Text1"/>
      <w:r w:rsidRPr="00354150">
        <w:instrText xml:space="preserve"> FORMTEXT </w:instrText>
      </w:r>
      <w:r w:rsidRPr="00354150">
        <w:fldChar w:fldCharType="separate"/>
      </w:r>
      <w:r w:rsidRPr="00354150">
        <w:t>Projekttitel</w:t>
      </w:r>
      <w:r w:rsidRPr="00354150">
        <w:fldChar w:fldCharType="end"/>
      </w:r>
      <w:bookmarkEnd w:id="0"/>
    </w:p>
    <w:p w14:paraId="3A88EA26" w14:textId="77777777" w:rsidR="008F4FDF" w:rsidRDefault="0083738E" w:rsidP="00D52512">
      <w:pPr>
        <w:jc w:val="left"/>
      </w:pPr>
    </w:p>
    <w:p w14:paraId="6CAE8952" w14:textId="77777777" w:rsidR="00B377C4" w:rsidRPr="00B377C4" w:rsidRDefault="00B377C4" w:rsidP="00B377C4">
      <w:pPr>
        <w:jc w:val="left"/>
      </w:pPr>
      <w:r w:rsidRPr="00B377C4"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6"/>
      <w:r w:rsidRPr="00B377C4">
        <w:instrText xml:space="preserve"> FORMCHECKBOX </w:instrText>
      </w:r>
      <w:r w:rsidRPr="00B377C4">
        <w:fldChar w:fldCharType="end"/>
      </w:r>
      <w:bookmarkEnd w:id="1"/>
      <w:r w:rsidRPr="00B377C4">
        <w:t xml:space="preserve"> Kleinprojekt </w:t>
      </w:r>
      <w:r w:rsidRPr="00B377C4">
        <w:rPr>
          <w:sz w:val="14"/>
        </w:rPr>
        <w:t>(bis 200 h interner Arbeitsaufwand)</w:t>
      </w:r>
    </w:p>
    <w:p w14:paraId="7ED70852" w14:textId="77777777" w:rsidR="00B377C4" w:rsidRDefault="00B377C4" w:rsidP="00B377C4">
      <w:pPr>
        <w:jc w:val="left"/>
      </w:pPr>
      <w:r w:rsidRPr="00B377C4"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7"/>
      <w:r w:rsidRPr="00B377C4">
        <w:instrText xml:space="preserve"> FORMCHECKBOX </w:instrText>
      </w:r>
      <w:r w:rsidRPr="00B377C4">
        <w:fldChar w:fldCharType="end"/>
      </w:r>
      <w:bookmarkEnd w:id="2"/>
      <w:r w:rsidRPr="00B377C4">
        <w:t xml:space="preserve"> Projekt </w:t>
      </w:r>
      <w:r w:rsidRPr="00B377C4">
        <w:rPr>
          <w:sz w:val="14"/>
          <w:szCs w:val="18"/>
        </w:rPr>
        <w:t>(über 200 h interner Arbeitsaufwand)</w:t>
      </w:r>
    </w:p>
    <w:p w14:paraId="637DD057" w14:textId="77777777" w:rsidR="00B377C4" w:rsidRDefault="00B377C4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9A0BDE" w14:paraId="0F581BCE" w14:textId="77777777" w:rsidTr="00827D55">
        <w:tc>
          <w:tcPr>
            <w:tcW w:w="9206" w:type="dxa"/>
            <w:gridSpan w:val="2"/>
            <w:shd w:val="clear" w:color="auto" w:fill="D9D9D9" w:themeFill="background1" w:themeFillShade="D9"/>
          </w:tcPr>
          <w:p w14:paraId="57666C5D" w14:textId="34F1794B" w:rsidR="009A0BDE" w:rsidRDefault="004F0A5D" w:rsidP="009A0BDE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1) </w:t>
            </w:r>
            <w:r w:rsidR="009A0BDE">
              <w:rPr>
                <w:b/>
                <w:bCs/>
              </w:rPr>
              <w:t>WO stehen wir</w:t>
            </w:r>
            <w:r w:rsidR="009A0BDE" w:rsidRPr="00E210C2">
              <w:rPr>
                <w:b/>
                <w:bCs/>
              </w:rPr>
              <w:t xml:space="preserve">? </w:t>
            </w:r>
            <w:r w:rsidR="009A0BDE" w:rsidRPr="00E210C2">
              <w:rPr>
                <w:b/>
                <w:bCs/>
              </w:rPr>
              <w:sym w:font="Wingdings" w:char="F0E0"/>
            </w:r>
            <w:r w:rsidR="009A0BDE" w:rsidRPr="00E210C2">
              <w:rPr>
                <w:b/>
                <w:bCs/>
              </w:rPr>
              <w:t xml:space="preserve"> </w:t>
            </w:r>
            <w:r w:rsidR="009A0BDE">
              <w:rPr>
                <w:b/>
                <w:bCs/>
              </w:rPr>
              <w:t>Ausgangssituation und Projektkontext</w:t>
            </w:r>
          </w:p>
        </w:tc>
      </w:tr>
      <w:tr w:rsidR="009A0BDE" w14:paraId="5A6713BE" w14:textId="77777777" w:rsidTr="009A0BDE">
        <w:tc>
          <w:tcPr>
            <w:tcW w:w="2384" w:type="dxa"/>
          </w:tcPr>
          <w:p w14:paraId="422F7684" w14:textId="77777777" w:rsidR="009A0BDE" w:rsidRDefault="009A0BDE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 / Projektkontext:</w:t>
            </w:r>
          </w:p>
        </w:tc>
        <w:tc>
          <w:tcPr>
            <w:tcW w:w="6822" w:type="dxa"/>
          </w:tcPr>
          <w:p w14:paraId="31E28723" w14:textId="77777777" w:rsidR="009A0BDE" w:rsidRDefault="009A0BDE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5CE164E7" w14:textId="77777777" w:rsidR="009A0BDE" w:rsidRDefault="009A0BDE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4F0A5D" w14:paraId="5B04D5CF" w14:textId="77777777" w:rsidTr="00827D55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675FA333" w14:textId="4037DC7E" w:rsidR="004F0A5D" w:rsidRPr="002C542D" w:rsidRDefault="004F0A5D" w:rsidP="00DA0E1A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2) WARUM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 w:rsidR="009B05F4">
              <w:rPr>
                <w:b/>
                <w:bCs/>
              </w:rPr>
              <w:t xml:space="preserve">Wirkungen, </w:t>
            </w:r>
            <w:r>
              <w:rPr>
                <w:b/>
                <w:bCs/>
              </w:rPr>
              <w:t xml:space="preserve">Nutzen und </w:t>
            </w:r>
            <w:r w:rsidR="009B05F4">
              <w:rPr>
                <w:b/>
                <w:bCs/>
              </w:rPr>
              <w:t>Strategie</w:t>
            </w:r>
            <w:r w:rsidR="00DA0E1A">
              <w:rPr>
                <w:b/>
                <w:bCs/>
              </w:rPr>
              <w:t>relevanz</w:t>
            </w:r>
          </w:p>
        </w:tc>
      </w:tr>
      <w:tr w:rsidR="004F0A5D" w14:paraId="4383DE3C" w14:textId="77777777" w:rsidTr="00827D55">
        <w:tc>
          <w:tcPr>
            <w:tcW w:w="2384" w:type="dxa"/>
          </w:tcPr>
          <w:p w14:paraId="638B50D2" w14:textId="77777777" w:rsidR="004F0A5D" w:rsidRDefault="004F0A5D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Wirkungen / Projektnutzen:</w:t>
            </w:r>
          </w:p>
        </w:tc>
        <w:tc>
          <w:tcPr>
            <w:tcW w:w="6822" w:type="dxa"/>
          </w:tcPr>
          <w:p w14:paraId="72A87455" w14:textId="77777777" w:rsidR="004F0A5D" w:rsidRDefault="004F0A5D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mittel- bis längerfristigen Wirkungen / welchen Nutzen soll das Projekt generieren? / Beitrag zur Erreichung übergeordneter Zielsetzungen&gt;"/>
                  </w:textInput>
                </w:ffData>
              </w:fldChar>
            </w:r>
            <w:bookmarkStart w:id="3" w:name="Text5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mittel- bis längerfristigen Wirkungen / welchen Nutzen soll das Projekt generieren? / Beitrag zur Erreichung übergeordneter Zielsetzungen&gt;</w:t>
            </w:r>
            <w:r>
              <w:fldChar w:fldCharType="end"/>
            </w:r>
            <w:bookmarkEnd w:id="3"/>
          </w:p>
        </w:tc>
      </w:tr>
      <w:tr w:rsidR="00677554" w14:paraId="48258B17" w14:textId="77777777" w:rsidTr="00827D55">
        <w:tc>
          <w:tcPr>
            <w:tcW w:w="2384" w:type="dxa"/>
          </w:tcPr>
          <w:p w14:paraId="5D9C6975" w14:textId="6355BFA7" w:rsidR="00677554" w:rsidRDefault="00677554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Beitrag zur Strategie-erreichung:</w:t>
            </w:r>
          </w:p>
        </w:tc>
        <w:tc>
          <w:tcPr>
            <w:tcW w:w="6822" w:type="dxa"/>
          </w:tcPr>
          <w:p w14:paraId="5486883E" w14:textId="03BFF499" w:rsidR="00677554" w:rsidRDefault="00677554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4" w:name="Text6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9E4E75" w14:paraId="24523254" w14:textId="77777777" w:rsidTr="00827D55">
        <w:tc>
          <w:tcPr>
            <w:tcW w:w="2384" w:type="dxa"/>
          </w:tcPr>
          <w:p w14:paraId="24D7AD46" w14:textId="0061968A" w:rsidR="009E4E75" w:rsidRDefault="009E4E75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Wirtschaftlichkeit:</w:t>
            </w:r>
          </w:p>
        </w:tc>
        <w:tc>
          <w:tcPr>
            <w:tcW w:w="6822" w:type="dxa"/>
          </w:tcPr>
          <w:p w14:paraId="0F36CBBE" w14:textId="3F8A87B7" w:rsidR="009E4E75" w:rsidRDefault="009E4E75" w:rsidP="00B468B7">
            <w:pPr>
              <w:tabs>
                <w:tab w:val="left" w:pos="3286"/>
              </w:tabs>
              <w:spacing w:before="60" w:after="60"/>
              <w:jc w:val="left"/>
            </w:pPr>
            <w:r>
              <w:t xml:space="preserve">Projekteinnahmen: </w:t>
            </w:r>
            <w:r w:rsidR="00B468B7">
              <w:tab/>
              <w:t xml:space="preserve">EUR </w:t>
            </w:r>
            <w: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" w:name="Text6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  <w:p w14:paraId="08496471" w14:textId="40855956" w:rsidR="009E4E75" w:rsidRDefault="009E4E75" w:rsidP="00B468B7">
            <w:pPr>
              <w:tabs>
                <w:tab w:val="left" w:pos="3286"/>
              </w:tabs>
              <w:spacing w:before="60" w:after="60"/>
              <w:jc w:val="left"/>
            </w:pPr>
            <w:r>
              <w:t>Projektausgaben:</w:t>
            </w:r>
            <w:r w:rsidR="00B468B7">
              <w:tab/>
              <w:t xml:space="preserve">EUR </w:t>
            </w:r>
            <w: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6" w:name="Text6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  <w:p w14:paraId="011F2EC7" w14:textId="56C11A9F" w:rsidR="009E4E75" w:rsidRDefault="009E4E75" w:rsidP="00B468B7">
            <w:pPr>
              <w:tabs>
                <w:tab w:val="left" w:pos="3286"/>
              </w:tabs>
              <w:spacing w:before="60" w:after="60"/>
              <w:jc w:val="left"/>
            </w:pPr>
            <w:r>
              <w:t xml:space="preserve">Projektertrag / Deckungsbeitrag: </w:t>
            </w:r>
            <w:r w:rsidR="00B468B7">
              <w:tab/>
              <w:t xml:space="preserve">EUR </w:t>
            </w: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7" w:name="Text6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w14:paraId="21777117" w14:textId="3C7206C0" w:rsidR="001234C2" w:rsidRDefault="001234C2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7719CF" w14:paraId="33818148" w14:textId="77777777" w:rsidTr="00827D55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1D7BDAB1" w14:textId="69AEAB02" w:rsidR="007719CF" w:rsidRPr="002C542D" w:rsidRDefault="007719CF" w:rsidP="007719CF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3) WAS soll konkret erreicht werden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Ziele und Inhalte</w:t>
            </w:r>
          </w:p>
        </w:tc>
      </w:tr>
      <w:tr w:rsidR="007719CF" w14:paraId="636FDC65" w14:textId="77777777" w:rsidTr="00827D55">
        <w:tc>
          <w:tcPr>
            <w:tcW w:w="2384" w:type="dxa"/>
          </w:tcPr>
          <w:p w14:paraId="79469918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6822" w:type="dxa"/>
          </w:tcPr>
          <w:p w14:paraId="246C2262" w14:textId="77777777" w:rsidR="007719CF" w:rsidRDefault="007719CF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 2-3 Sätzen&gt;"/>
                  </w:textInput>
                </w:ffData>
              </w:fldChar>
            </w:r>
            <w:bookmarkStart w:id="8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2-3 Sätzen&gt;</w:t>
            </w:r>
            <w:r>
              <w:fldChar w:fldCharType="end"/>
            </w:r>
            <w:bookmarkEnd w:id="8"/>
          </w:p>
        </w:tc>
      </w:tr>
      <w:tr w:rsidR="007719CF" w14:paraId="3D2A81BF" w14:textId="77777777" w:rsidTr="008507C4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556703E1" w14:textId="1CCDC717" w:rsidR="007719CF" w:rsidRDefault="001F45C6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Teilziele</w:t>
            </w:r>
            <w:r w:rsidR="007719CF">
              <w:rPr>
                <w:b/>
                <w:bCs/>
              </w:rPr>
              <w:t xml:space="preserve">       </w:t>
            </w:r>
            <w:r w:rsidR="007719CF"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C0CABDF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7719CF" w14:paraId="2B2F538B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22C0606B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9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1&gt;</w:t>
            </w:r>
            <w:r>
              <w:fldChar w:fldCharType="end"/>
            </w:r>
            <w:bookmarkEnd w:id="9"/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93FAF27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10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1&gt;</w:t>
            </w:r>
            <w:r>
              <w:fldChar w:fldCharType="end"/>
            </w:r>
            <w:bookmarkEnd w:id="10"/>
          </w:p>
        </w:tc>
      </w:tr>
      <w:tr w:rsidR="007719CF" w14:paraId="147DEBFB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51A4D64F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3BBE743C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2&gt;</w:t>
            </w:r>
            <w:r>
              <w:fldChar w:fldCharType="end"/>
            </w:r>
          </w:p>
        </w:tc>
      </w:tr>
      <w:tr w:rsidR="007719CF" w14:paraId="03460369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3DD2A8EB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55A703B4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3&gt;</w:t>
            </w:r>
            <w:r>
              <w:fldChar w:fldCharType="end"/>
            </w:r>
          </w:p>
        </w:tc>
      </w:tr>
      <w:tr w:rsidR="007719CF" w14:paraId="2C5341E3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2FFD7FA7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2B16FF77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4&gt;</w:t>
            </w:r>
            <w:r>
              <w:fldChar w:fldCharType="end"/>
            </w:r>
          </w:p>
        </w:tc>
      </w:tr>
      <w:tr w:rsidR="007719CF" w14:paraId="005E3A29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11136A26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30DBEEA0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5&gt;</w:t>
            </w:r>
            <w:r>
              <w:fldChar w:fldCharType="end"/>
            </w:r>
          </w:p>
        </w:tc>
      </w:tr>
      <w:tr w:rsidR="007719CF" w14:paraId="547C9907" w14:textId="77777777" w:rsidTr="00827D55">
        <w:tc>
          <w:tcPr>
            <w:tcW w:w="2384" w:type="dxa"/>
          </w:tcPr>
          <w:p w14:paraId="39E9D5B1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Nicht-Ziele / </w:t>
            </w:r>
            <w:r>
              <w:rPr>
                <w:b/>
                <w:bCs/>
              </w:rPr>
              <w:br/>
              <w:t>Nicht-Inhalte:</w:t>
            </w:r>
          </w:p>
        </w:tc>
        <w:bookmarkStart w:id="11" w:name="_GoBack"/>
        <w:tc>
          <w:tcPr>
            <w:tcW w:w="6822" w:type="dxa"/>
          </w:tcPr>
          <w:p w14:paraId="5AB7B3E1" w14:textId="77777777" w:rsidR="007719CF" w:rsidRDefault="007719CF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default w:val="&lt;Was ist explizit nicht im Projekt enthalten?&gt;"/>
                  </w:textInput>
                </w:ffData>
              </w:fldChar>
            </w:r>
            <w:bookmarkStart w:id="12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ist explizit nicht im Projekt enthalten?&gt;</w:t>
            </w:r>
            <w:r>
              <w:fldChar w:fldCharType="end"/>
            </w:r>
            <w:bookmarkEnd w:id="12"/>
            <w:bookmarkEnd w:id="11"/>
          </w:p>
        </w:tc>
      </w:tr>
      <w:tr w:rsidR="007719CF" w14:paraId="4806AB07" w14:textId="77777777" w:rsidTr="00827D55">
        <w:tc>
          <w:tcPr>
            <w:tcW w:w="2384" w:type="dxa"/>
          </w:tcPr>
          <w:p w14:paraId="4B0776A9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6822" w:type="dxa"/>
          </w:tcPr>
          <w:p w14:paraId="7860186B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Qualitätsrisiken&gt;"/>
                  </w:textInput>
                </w:ffData>
              </w:fldChar>
            </w:r>
            <w:bookmarkStart w:id="13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&lt;Qualitätsrisiken&gt;</w:t>
            </w:r>
            <w:r>
              <w:fldChar w:fldCharType="end"/>
            </w:r>
            <w:bookmarkEnd w:id="13"/>
          </w:p>
          <w:p w14:paraId="1995B7B6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technische Risiken&gt;"/>
                  </w:textInput>
                </w:ffData>
              </w:fldChar>
            </w:r>
            <w:bookmarkStart w:id="14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&lt;technische Risiken&gt;</w:t>
            </w:r>
            <w:r>
              <w:fldChar w:fldCharType="end"/>
            </w:r>
            <w:bookmarkEnd w:id="14"/>
          </w:p>
          <w:p w14:paraId="1FB577E4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Auslastungsrisiken&gt;"/>
                  </w:textInput>
                </w:ffData>
              </w:fldChar>
            </w:r>
            <w:bookmarkStart w:id="15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&lt;Auslastungsrisiken&gt;</w:t>
            </w:r>
            <w:r>
              <w:fldChar w:fldCharType="end"/>
            </w:r>
            <w:bookmarkEnd w:id="15"/>
          </w:p>
          <w:p w14:paraId="0FC53734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rminrisik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&lt;Terminrisiken&gt;</w:t>
            </w:r>
            <w:r>
              <w:fldChar w:fldCharType="end"/>
            </w:r>
          </w:p>
          <w:p w14:paraId="1BE38369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Akzeptanzrisiken&gt;"/>
                  </w:textInput>
                </w:ffData>
              </w:fldChar>
            </w:r>
            <w:bookmarkStart w:id="16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&lt;Akzeptanzrisiken&gt;</w:t>
            </w:r>
            <w:r>
              <w:fldChar w:fldCharType="end"/>
            </w:r>
            <w:bookmarkEnd w:id="16"/>
          </w:p>
          <w:p w14:paraId="02350B7F" w14:textId="77777777" w:rsidR="007719CF" w:rsidRDefault="007719CF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17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...</w:t>
            </w:r>
            <w:r>
              <w:fldChar w:fldCharType="end"/>
            </w:r>
            <w:bookmarkEnd w:id="17"/>
          </w:p>
        </w:tc>
      </w:tr>
      <w:tr w:rsidR="007719CF" w14:paraId="00F1D6CB" w14:textId="77777777" w:rsidTr="00827D55">
        <w:tc>
          <w:tcPr>
            <w:tcW w:w="2384" w:type="dxa"/>
          </w:tcPr>
          <w:p w14:paraId="42DC059C" w14:textId="77777777" w:rsidR="007719CF" w:rsidRDefault="007719CF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Gegenmaßnahmen:</w:t>
            </w:r>
          </w:p>
        </w:tc>
        <w:tc>
          <w:tcPr>
            <w:tcW w:w="6822" w:type="dxa"/>
          </w:tcPr>
          <w:p w14:paraId="0DD008E4" w14:textId="77777777" w:rsidR="007719CF" w:rsidRDefault="007719CF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8" w:name="Text5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</w:tbl>
    <w:p w14:paraId="43B73B02" w14:textId="77777777" w:rsidR="004F0A5D" w:rsidRDefault="004F0A5D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8"/>
        <w:gridCol w:w="2276"/>
        <w:gridCol w:w="2341"/>
        <w:gridCol w:w="2281"/>
      </w:tblGrid>
      <w:tr w:rsidR="00ED4827" w:rsidRPr="00701C85" w14:paraId="6CBD8ADF" w14:textId="77777777" w:rsidTr="00827D55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2CD46F46" w14:textId="7A804029" w:rsidR="00ED4827" w:rsidRPr="00701C85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4) WER ist involviert? </w:t>
            </w:r>
            <w:r w:rsidRPr="00ED482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Projektorganisation</w:t>
            </w:r>
          </w:p>
        </w:tc>
      </w:tr>
      <w:tr w:rsidR="00ED4827" w14:paraId="15D0114A" w14:textId="77777777" w:rsidTr="005D5AF9">
        <w:trPr>
          <w:cantSplit/>
        </w:trPr>
        <w:tc>
          <w:tcPr>
            <w:tcW w:w="2308" w:type="dxa"/>
          </w:tcPr>
          <w:p w14:paraId="3E8580ED" w14:textId="77777777" w:rsidR="00ED4827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Projektleiter/in:</w:t>
            </w:r>
          </w:p>
        </w:tc>
        <w:tc>
          <w:tcPr>
            <w:tcW w:w="2276" w:type="dxa"/>
          </w:tcPr>
          <w:p w14:paraId="22AFDDF0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</w:tc>
        <w:tc>
          <w:tcPr>
            <w:tcW w:w="2341" w:type="dxa"/>
          </w:tcPr>
          <w:p w14:paraId="4FE211DC" w14:textId="77777777" w:rsidR="00ED4827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Projektauftraggeber/in:</w:t>
            </w:r>
          </w:p>
        </w:tc>
        <w:tc>
          <w:tcPr>
            <w:tcW w:w="2281" w:type="dxa"/>
          </w:tcPr>
          <w:p w14:paraId="2ED3FE50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</w:tc>
      </w:tr>
      <w:tr w:rsidR="00ED4827" w14:paraId="02FFD56F" w14:textId="77777777" w:rsidTr="005D5AF9">
        <w:trPr>
          <w:cantSplit/>
        </w:trPr>
        <w:tc>
          <w:tcPr>
            <w:tcW w:w="2308" w:type="dxa"/>
          </w:tcPr>
          <w:p w14:paraId="6A340FA2" w14:textId="77777777" w:rsidR="00ED4827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Projektteammitglieder:</w:t>
            </w:r>
          </w:p>
        </w:tc>
        <w:tc>
          <w:tcPr>
            <w:tcW w:w="2276" w:type="dxa"/>
          </w:tcPr>
          <w:p w14:paraId="6A48AC31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  <w:p w14:paraId="0102B4B0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9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  <w:p w14:paraId="5FDA7217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0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  <w:p w14:paraId="5A57D85D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2341" w:type="dxa"/>
          </w:tcPr>
          <w:p w14:paraId="77143E53" w14:textId="4D4A4D6F" w:rsidR="00ED4827" w:rsidRDefault="00B377C4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Projektl</w:t>
            </w:r>
            <w:r w:rsidR="00ED4827">
              <w:rPr>
                <w:b/>
                <w:bCs/>
              </w:rPr>
              <w:t>enkungs</w:t>
            </w:r>
            <w:r>
              <w:rPr>
                <w:b/>
                <w:bCs/>
              </w:rPr>
              <w:t>-</w:t>
            </w:r>
            <w:r w:rsidR="00ED4827">
              <w:rPr>
                <w:b/>
                <w:bCs/>
              </w:rPr>
              <w:t>ausschuss:</w:t>
            </w:r>
          </w:p>
          <w:p w14:paraId="5EA7EE7C" w14:textId="77777777" w:rsidR="00ED4827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22"/>
            <w:r>
              <w:rPr>
                <w:b/>
                <w:bCs/>
              </w:rPr>
              <w:t xml:space="preserve"> Ja</w:t>
            </w:r>
          </w:p>
          <w:p w14:paraId="6B750075" w14:textId="77777777" w:rsidR="00ED4827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2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23"/>
            <w:r>
              <w:rPr>
                <w:b/>
                <w:bCs/>
              </w:rPr>
              <w:t xml:space="preserve"> Nein</w:t>
            </w:r>
          </w:p>
        </w:tc>
        <w:tc>
          <w:tcPr>
            <w:tcW w:w="2281" w:type="dxa"/>
          </w:tcPr>
          <w:p w14:paraId="029F7A8D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  <w:p w14:paraId="3B2D1205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4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  <w:p w14:paraId="4B191665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5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</w:p>
          <w:p w14:paraId="1C7D0399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6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</w:tr>
      <w:tr w:rsidR="00ED4827" w14:paraId="222F7262" w14:textId="77777777" w:rsidTr="005D5AF9">
        <w:trPr>
          <w:cantSplit/>
        </w:trPr>
        <w:tc>
          <w:tcPr>
            <w:tcW w:w="2308" w:type="dxa"/>
          </w:tcPr>
          <w:p w14:paraId="2BABB66D" w14:textId="77777777" w:rsidR="00ED4827" w:rsidRDefault="00ED4827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6898" w:type="dxa"/>
            <w:gridSpan w:val="3"/>
          </w:tcPr>
          <w:p w14:paraId="758248CA" w14:textId="77777777" w:rsidR="00ED4827" w:rsidRDefault="00ED4827" w:rsidP="00827D55">
            <w:pPr>
              <w:spacing w:before="60" w:after="60"/>
              <w:jc w:val="left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&lt;z.B. Externe; interne Beteiligte, die nicht direkt zum Projektteam gehören&gt;"/>
                  </w:textInput>
                </w:ffData>
              </w:fldChar>
            </w:r>
            <w:bookmarkStart w:id="27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Externe; interne Beteiligte, die nicht direkt zum Projektteam gehören&gt;</w:t>
            </w:r>
            <w:r>
              <w:fldChar w:fldCharType="end"/>
            </w:r>
            <w:bookmarkEnd w:id="27"/>
          </w:p>
        </w:tc>
      </w:tr>
    </w:tbl>
    <w:p w14:paraId="0EC814D9" w14:textId="77777777" w:rsidR="00ED4827" w:rsidRDefault="00ED4827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2E73D9" w14:paraId="3D59A6A1" w14:textId="77777777" w:rsidTr="00827D55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760BCA37" w14:textId="08B2E66E" w:rsidR="002E73D9" w:rsidRPr="002C542D" w:rsidRDefault="002E73D9" w:rsidP="002E73D9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5) WIE können die Ziele erreicht werden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Projektstruktur</w:t>
            </w:r>
          </w:p>
        </w:tc>
      </w:tr>
      <w:tr w:rsidR="002E73D9" w14:paraId="114A00AF" w14:textId="77777777" w:rsidTr="00827D55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72EB034D" w14:textId="6BAE776F" w:rsidR="002E73D9" w:rsidRDefault="002E73D9" w:rsidP="000D7EBF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Teil</w:t>
            </w:r>
            <w:r w:rsidR="000D7EBF">
              <w:rPr>
                <w:b/>
                <w:bCs/>
              </w:rPr>
              <w:t>-/Haupt</w:t>
            </w:r>
            <w:r>
              <w:rPr>
                <w:b/>
                <w:bCs/>
              </w:rPr>
              <w:t xml:space="preserve">aufgaben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CEAA85E" w14:textId="1C8C8413" w:rsidR="002E73D9" w:rsidRDefault="002E73D9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Arbeitspakete</w:t>
            </w:r>
          </w:p>
        </w:tc>
      </w:tr>
      <w:tr w:rsidR="002E73D9" w14:paraId="36781310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5F08E794" w14:textId="43A22EF3" w:rsidR="002E73D9" w:rsidRDefault="002E73D9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1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1&gt;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73A906D5" w14:textId="2D775C5C" w:rsidR="002E73D9" w:rsidRDefault="002E73D9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2E73D9" w14:paraId="2D61E1DF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3780260E" w14:textId="7C21FCC4" w:rsidR="002E73D9" w:rsidRDefault="002E73D9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A40A760" w14:textId="4423D91D" w:rsidR="002E73D9" w:rsidRDefault="002E73D9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2E73D9" w14:paraId="44B24A5C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1F22F33E" w14:textId="3CDA888C" w:rsidR="002E73D9" w:rsidRDefault="002E73D9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1ADA5317" w14:textId="78D4457C" w:rsidR="002E73D9" w:rsidRDefault="002E73D9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2E73D9" w14:paraId="5C67CD11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06DB7D53" w14:textId="50D12F3D" w:rsidR="002E73D9" w:rsidRDefault="002E73D9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2D637AB9" w14:textId="34296F84" w:rsidR="002E73D9" w:rsidRDefault="002E73D9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2E73D9" w14:paraId="08A5D3F4" w14:textId="77777777" w:rsidTr="00827D55">
        <w:tc>
          <w:tcPr>
            <w:tcW w:w="2384" w:type="dxa"/>
            <w:tcBorders>
              <w:right w:val="single" w:sz="4" w:space="0" w:color="auto"/>
            </w:tcBorders>
          </w:tcPr>
          <w:p w14:paraId="1532F86B" w14:textId="56C83480" w:rsidR="002E73D9" w:rsidRDefault="002E73D9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5F70E248" w14:textId="286A2F50" w:rsidR="002E73D9" w:rsidRDefault="002E73D9" w:rsidP="00827D55">
            <w:pPr>
              <w:numPr>
                <w:ilvl w:val="0"/>
                <w:numId w:val="19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</w:tbl>
    <w:p w14:paraId="2CB34FDE" w14:textId="77777777" w:rsidR="002E73D9" w:rsidRDefault="002E73D9" w:rsidP="00D52512">
      <w:pPr>
        <w:jc w:val="left"/>
      </w:pPr>
    </w:p>
    <w:p w14:paraId="318B7BAA" w14:textId="77777777" w:rsidR="00701C85" w:rsidRDefault="0083738E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5"/>
        <w:gridCol w:w="2301"/>
        <w:gridCol w:w="2302"/>
      </w:tblGrid>
      <w:tr w:rsidR="00701C85" w14:paraId="49114EAA" w14:textId="77777777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4F13E3A7" w14:textId="3F33E2C6" w:rsidR="00701C85" w:rsidRPr="002C542D" w:rsidRDefault="00F02B9F" w:rsidP="009A0BDE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 xml:space="preserve">6) </w:t>
            </w:r>
            <w:r w:rsidR="002C542D" w:rsidRPr="00E210C2">
              <w:rPr>
                <w:b/>
                <w:bCs/>
              </w:rPr>
              <w:t xml:space="preserve">Bis </w:t>
            </w:r>
            <w:r w:rsidR="009A0BDE">
              <w:rPr>
                <w:b/>
                <w:bCs/>
              </w:rPr>
              <w:t>WANN</w:t>
            </w:r>
            <w:r w:rsidR="002C542D" w:rsidRPr="00E210C2">
              <w:rPr>
                <w:b/>
                <w:bCs/>
              </w:rPr>
              <w:t xml:space="preserve">? </w:t>
            </w:r>
            <w:r w:rsidR="002C542D" w:rsidRPr="00E210C2">
              <w:rPr>
                <w:b/>
                <w:bCs/>
              </w:rPr>
              <w:sym w:font="Wingdings" w:char="F0E0"/>
            </w:r>
            <w:r w:rsidR="002C542D" w:rsidRPr="00E210C2">
              <w:rPr>
                <w:b/>
                <w:bCs/>
              </w:rPr>
              <w:t xml:space="preserve"> Meilensteine und Termine</w:t>
            </w:r>
          </w:p>
        </w:tc>
      </w:tr>
      <w:tr w:rsidR="00701C85" w14:paraId="5BE6A4E5" w14:textId="77777777" w:rsidTr="009A0BDE">
        <w:trPr>
          <w:cantSplit/>
        </w:trPr>
        <w:tc>
          <w:tcPr>
            <w:tcW w:w="2338" w:type="dxa"/>
          </w:tcPr>
          <w:p w14:paraId="3803B729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Projektstart:</w:t>
            </w:r>
          </w:p>
        </w:tc>
        <w:tc>
          <w:tcPr>
            <w:tcW w:w="2265" w:type="dxa"/>
          </w:tcPr>
          <w:p w14:paraId="01966CDA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8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8"/>
          </w:p>
        </w:tc>
        <w:tc>
          <w:tcPr>
            <w:tcW w:w="2301" w:type="dxa"/>
          </w:tcPr>
          <w:p w14:paraId="02DA8938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Projektende:</w:t>
            </w:r>
          </w:p>
        </w:tc>
        <w:tc>
          <w:tcPr>
            <w:tcW w:w="2302" w:type="dxa"/>
          </w:tcPr>
          <w:p w14:paraId="14CEC84B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</w:p>
        </w:tc>
      </w:tr>
      <w:tr w:rsidR="00B51FE8" w14:paraId="511E3E56" w14:textId="77777777" w:rsidTr="009A0BDE">
        <w:trPr>
          <w:cantSplit/>
        </w:trPr>
        <w:tc>
          <w:tcPr>
            <w:tcW w:w="2338" w:type="dxa"/>
          </w:tcPr>
          <w:p w14:paraId="3A50C6DC" w14:textId="77777777" w:rsidR="00B51FE8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Projektstartereignis:</w:t>
            </w:r>
          </w:p>
        </w:tc>
        <w:tc>
          <w:tcPr>
            <w:tcW w:w="2265" w:type="dxa"/>
          </w:tcPr>
          <w:p w14:paraId="47E9CA07" w14:textId="77777777" w:rsidR="00B51FE8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Kick-Off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Kick-Off&gt;</w:t>
            </w:r>
            <w:r>
              <w:fldChar w:fldCharType="end"/>
            </w:r>
          </w:p>
        </w:tc>
        <w:tc>
          <w:tcPr>
            <w:tcW w:w="2301" w:type="dxa"/>
          </w:tcPr>
          <w:p w14:paraId="6EF83BCB" w14:textId="77777777" w:rsidR="00B51FE8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Projektendereignis:</w:t>
            </w:r>
          </w:p>
        </w:tc>
        <w:tc>
          <w:tcPr>
            <w:tcW w:w="2302" w:type="dxa"/>
          </w:tcPr>
          <w:p w14:paraId="441ABF00" w14:textId="77777777" w:rsidR="00B51FE8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räsentatio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Präsentation&gt;</w:t>
            </w:r>
            <w:r>
              <w:fldChar w:fldCharType="end"/>
            </w:r>
          </w:p>
        </w:tc>
      </w:tr>
      <w:tr w:rsidR="004F5611" w14:paraId="2BE5596A" w14:textId="77777777" w:rsidTr="009A0BDE">
        <w:tc>
          <w:tcPr>
            <w:tcW w:w="2338" w:type="dxa"/>
          </w:tcPr>
          <w:p w14:paraId="61D82CF5" w14:textId="77777777" w:rsidR="004F5611" w:rsidRDefault="004F5611" w:rsidP="00827D55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Meilensteine:</w:t>
            </w:r>
          </w:p>
        </w:tc>
        <w:tc>
          <w:tcPr>
            <w:tcW w:w="6868" w:type="dxa"/>
            <w:gridSpan w:val="3"/>
          </w:tcPr>
          <w:p w14:paraId="3D41AF3C" w14:textId="77777777" w:rsidR="004F5611" w:rsidRDefault="004F5611" w:rsidP="00827D55">
            <w:pPr>
              <w:numPr>
                <w:ilvl w:val="0"/>
                <w:numId w:val="17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default w:val="&lt;Meilenstein + Termin&gt;"/>
                  </w:textInput>
                </w:ffData>
              </w:fldChar>
            </w:r>
            <w:bookmarkStart w:id="29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&lt;Meilenstein + Termin&gt;</w:t>
            </w:r>
            <w:r>
              <w:fldChar w:fldCharType="end"/>
            </w:r>
            <w:bookmarkEnd w:id="29"/>
          </w:p>
          <w:p w14:paraId="1BEC70C8" w14:textId="77777777" w:rsidR="004F5611" w:rsidRDefault="004F5611" w:rsidP="00827D55">
            <w:pPr>
              <w:numPr>
                <w:ilvl w:val="0"/>
                <w:numId w:val="17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0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  <w:p w14:paraId="58AF7648" w14:textId="77777777" w:rsidR="004F5611" w:rsidRDefault="004F5611" w:rsidP="00827D55">
            <w:pPr>
              <w:numPr>
                <w:ilvl w:val="0"/>
                <w:numId w:val="17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1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  <w:p w14:paraId="5E5988E3" w14:textId="77777777" w:rsidR="004F5611" w:rsidRDefault="004F5611" w:rsidP="00827D55">
            <w:pPr>
              <w:numPr>
                <w:ilvl w:val="0"/>
                <w:numId w:val="17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2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</w:tr>
    </w:tbl>
    <w:p w14:paraId="104A5332" w14:textId="77777777" w:rsidR="00701C85" w:rsidRDefault="0083738E" w:rsidP="00D52512">
      <w:pPr>
        <w:jc w:val="left"/>
      </w:pPr>
    </w:p>
    <w:p w14:paraId="0E665280" w14:textId="77777777" w:rsidR="00701C85" w:rsidRDefault="0083738E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3469"/>
        <w:gridCol w:w="3348"/>
      </w:tblGrid>
      <w:tr w:rsidR="00701C85" w14:paraId="18A775BC" w14:textId="77777777" w:rsidTr="00982663">
        <w:tc>
          <w:tcPr>
            <w:tcW w:w="9206" w:type="dxa"/>
            <w:gridSpan w:val="3"/>
            <w:shd w:val="clear" w:color="auto" w:fill="D9D9D9" w:themeFill="background1" w:themeFillShade="D9"/>
          </w:tcPr>
          <w:p w14:paraId="590B1167" w14:textId="52F9CDBA" w:rsidR="00701C85" w:rsidRDefault="00982663" w:rsidP="00982663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7) WIEVIEL? </w:t>
            </w:r>
            <w:r w:rsidRPr="0098266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FA0878">
              <w:rPr>
                <w:b/>
                <w:bCs/>
              </w:rPr>
              <w:t>Projektbudget und</w:t>
            </w:r>
            <w:r w:rsidR="00522DD9">
              <w:rPr>
                <w:b/>
                <w:bCs/>
              </w:rPr>
              <w:t xml:space="preserve"> Wirtschaftlichkeit</w:t>
            </w:r>
          </w:p>
        </w:tc>
      </w:tr>
      <w:tr w:rsidR="00701C85" w14:paraId="55949404" w14:textId="77777777" w:rsidTr="00982663">
        <w:tc>
          <w:tcPr>
            <w:tcW w:w="2389" w:type="dxa"/>
          </w:tcPr>
          <w:p w14:paraId="6B5C748D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Personalaufwand:</w:t>
            </w:r>
          </w:p>
        </w:tc>
        <w:tc>
          <w:tcPr>
            <w:tcW w:w="6817" w:type="dxa"/>
            <w:gridSpan w:val="2"/>
          </w:tcPr>
          <w:p w14:paraId="54F03B75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Beteiligte + Aufwand in Tagen / Wochen&gt;"/>
                  </w:textInput>
                </w:ffData>
              </w:fldChar>
            </w:r>
            <w:bookmarkStart w:id="33" w:name="Text3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&lt;Beteiligte + Aufwand in Tagen / Wochen&gt;</w:t>
            </w:r>
            <w:r>
              <w:fldChar w:fldCharType="end"/>
            </w:r>
            <w:bookmarkEnd w:id="33"/>
          </w:p>
          <w:p w14:paraId="1F25E99F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4" w:name="Text33"/>
            <w:r>
              <w:instrText xml:space="preserve"> FORMTEXT </w:instrText>
            </w:r>
            <w:r>
              <w:fldChar w:fldCharType="separate"/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fldChar w:fldCharType="end"/>
            </w:r>
            <w:bookmarkEnd w:id="34"/>
          </w:p>
          <w:p w14:paraId="0C8044BE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5" w:name="Text34"/>
            <w:r>
              <w:instrText xml:space="preserve"> FORMTEXT </w:instrText>
            </w:r>
            <w:r>
              <w:fldChar w:fldCharType="separate"/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fldChar w:fldCharType="end"/>
            </w:r>
            <w:bookmarkEnd w:id="35"/>
          </w:p>
          <w:p w14:paraId="2FD9E78B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6" w:name="Text35"/>
            <w:r>
              <w:instrText xml:space="preserve"> FORMTEXT </w:instrText>
            </w:r>
            <w:r>
              <w:fldChar w:fldCharType="separate"/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fldChar w:fldCharType="end"/>
            </w:r>
            <w:bookmarkEnd w:id="36"/>
          </w:p>
        </w:tc>
      </w:tr>
      <w:tr w:rsidR="00701C85" w14:paraId="19972BE3" w14:textId="77777777" w:rsidTr="00982663">
        <w:tc>
          <w:tcPr>
            <w:tcW w:w="2389" w:type="dxa"/>
          </w:tcPr>
          <w:p w14:paraId="3FFF3319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Summe Personalaufwand:</w:t>
            </w:r>
          </w:p>
        </w:tc>
        <w:tc>
          <w:tcPr>
            <w:tcW w:w="6817" w:type="dxa"/>
            <w:gridSpan w:val="2"/>
          </w:tcPr>
          <w:p w14:paraId="3C581129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Summe in €, Personalaufwand mal interne Verrechnungssätze&gt;"/>
                  </w:textInput>
                </w:ffData>
              </w:fldChar>
            </w:r>
            <w:bookmarkStart w:id="37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&lt;Summe in €, Personalaufwand mal interne Verrechnungssätze&gt;</w:t>
            </w:r>
            <w:r>
              <w:fldChar w:fldCharType="end"/>
            </w:r>
            <w:bookmarkEnd w:id="37"/>
          </w:p>
        </w:tc>
      </w:tr>
      <w:tr w:rsidR="00701C85" w14:paraId="5A1955EB" w14:textId="77777777" w:rsidTr="00982663">
        <w:tc>
          <w:tcPr>
            <w:tcW w:w="2389" w:type="dxa"/>
          </w:tcPr>
          <w:p w14:paraId="577B5CB5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Externe Aufwände:</w:t>
            </w:r>
          </w:p>
        </w:tc>
        <w:tc>
          <w:tcPr>
            <w:tcW w:w="3469" w:type="dxa"/>
            <w:tcBorders>
              <w:right w:val="nil"/>
            </w:tcBorders>
          </w:tcPr>
          <w:p w14:paraId="32A08344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z.B. ext. Dienstleistungen&gt;"/>
                  </w:textInput>
                </w:ffData>
              </w:fldChar>
            </w:r>
            <w:bookmarkStart w:id="38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ext. Dienstleistungen&gt;</w:t>
            </w:r>
            <w:r>
              <w:fldChar w:fldCharType="end"/>
            </w:r>
            <w:bookmarkEnd w:id="38"/>
          </w:p>
        </w:tc>
        <w:tc>
          <w:tcPr>
            <w:tcW w:w="3348" w:type="dxa"/>
            <w:tcBorders>
              <w:left w:val="nil"/>
            </w:tcBorders>
          </w:tcPr>
          <w:p w14:paraId="52D896AD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39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€&gt;</w:t>
            </w:r>
            <w:r>
              <w:fldChar w:fldCharType="end"/>
            </w:r>
            <w:bookmarkEnd w:id="39"/>
          </w:p>
        </w:tc>
      </w:tr>
      <w:tr w:rsidR="00701C85" w14:paraId="3C19B168" w14:textId="77777777" w:rsidTr="00982663">
        <w:tc>
          <w:tcPr>
            <w:tcW w:w="2389" w:type="dxa"/>
          </w:tcPr>
          <w:p w14:paraId="190207DE" w14:textId="77777777" w:rsidR="00701C85" w:rsidRDefault="0083738E" w:rsidP="00D52512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7DF48DE9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0" w:name="Text39"/>
            <w:r>
              <w:instrText xml:space="preserve"> FORMTEXT </w:instrText>
            </w:r>
            <w:r>
              <w:fldChar w:fldCharType="separate"/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348" w:type="dxa"/>
            <w:tcBorders>
              <w:left w:val="nil"/>
            </w:tcBorders>
          </w:tcPr>
          <w:p w14:paraId="29F521AD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€&gt;</w:t>
            </w:r>
            <w:r>
              <w:fldChar w:fldCharType="end"/>
            </w:r>
          </w:p>
        </w:tc>
      </w:tr>
      <w:tr w:rsidR="00701C85" w14:paraId="0BCB9B5B" w14:textId="77777777" w:rsidTr="00982663">
        <w:tc>
          <w:tcPr>
            <w:tcW w:w="2389" w:type="dxa"/>
          </w:tcPr>
          <w:p w14:paraId="40B7A82A" w14:textId="77777777" w:rsidR="00701C85" w:rsidRDefault="0083738E" w:rsidP="00D52512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60BB34BD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rPr>
                <w:rFonts w:ascii="Apple Symbols" w:hAnsi="Apple Symbols" w:cs="Apple Symbols"/>
                <w:noProof/>
              </w:rPr>
              <w:t> </w:t>
            </w:r>
            <w:r>
              <w:fldChar w:fldCharType="end"/>
            </w:r>
          </w:p>
        </w:tc>
        <w:tc>
          <w:tcPr>
            <w:tcW w:w="3348" w:type="dxa"/>
            <w:tcBorders>
              <w:left w:val="nil"/>
            </w:tcBorders>
          </w:tcPr>
          <w:p w14:paraId="08E31C91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€&gt;</w:t>
            </w:r>
            <w:r>
              <w:fldChar w:fldCharType="end"/>
            </w:r>
          </w:p>
        </w:tc>
      </w:tr>
      <w:tr w:rsidR="00701C85" w14:paraId="387FB99B" w14:textId="77777777" w:rsidTr="00982663">
        <w:tc>
          <w:tcPr>
            <w:tcW w:w="2389" w:type="dxa"/>
          </w:tcPr>
          <w:p w14:paraId="1D1399C6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6817" w:type="dxa"/>
            <w:gridSpan w:val="2"/>
          </w:tcPr>
          <w:p w14:paraId="13FEFEC0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z.B. Maschinen, Labors, Räume&gt;"/>
                  </w:textInput>
                </w:ffData>
              </w:fldChar>
            </w:r>
            <w:bookmarkStart w:id="41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Maschinen, Labors, Räume&gt;</w:t>
            </w:r>
            <w:r>
              <w:fldChar w:fldCharType="end"/>
            </w:r>
            <w:bookmarkEnd w:id="41"/>
          </w:p>
        </w:tc>
      </w:tr>
      <w:tr w:rsidR="00701C85" w14:paraId="1B83C887" w14:textId="77777777" w:rsidTr="00982663">
        <w:tc>
          <w:tcPr>
            <w:tcW w:w="2389" w:type="dxa"/>
          </w:tcPr>
          <w:p w14:paraId="17004F72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Gesamtaufwand / Projektbudget:</w:t>
            </w:r>
          </w:p>
        </w:tc>
        <w:tc>
          <w:tcPr>
            <w:tcW w:w="6817" w:type="dxa"/>
            <w:gridSpan w:val="2"/>
          </w:tcPr>
          <w:p w14:paraId="01F47D9E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42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&lt;in €&gt;</w:t>
            </w:r>
            <w:r>
              <w:rPr>
                <w:b/>
                <w:bCs/>
              </w:rPr>
              <w:fldChar w:fldCharType="end"/>
            </w:r>
            <w:bookmarkEnd w:id="42"/>
          </w:p>
        </w:tc>
      </w:tr>
      <w:tr w:rsidR="00701C85" w14:paraId="012C01A0" w14:textId="77777777" w:rsidTr="00982663">
        <w:tc>
          <w:tcPr>
            <w:tcW w:w="2389" w:type="dxa"/>
          </w:tcPr>
          <w:p w14:paraId="29B0AA61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6817" w:type="dxa"/>
            <w:gridSpan w:val="2"/>
          </w:tcPr>
          <w:p w14:paraId="798512B7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ind während des Projekts / nach Beendigung des Projekts Einnahmen zu erwarten?&gt;"/>
                  </w:textInput>
                </w:ffData>
              </w:fldChar>
            </w:r>
            <w:bookmarkStart w:id="43" w:name="Text5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&lt;Sind während des Projekts / nach Beendigung des Projekts Einnahmen zu erwarten?&gt;</w:t>
            </w:r>
            <w:r>
              <w:fldChar w:fldCharType="end"/>
            </w:r>
            <w:bookmarkEnd w:id="43"/>
          </w:p>
        </w:tc>
      </w:tr>
      <w:tr w:rsidR="00701C85" w14:paraId="0ACAF805" w14:textId="77777777" w:rsidTr="00982663">
        <w:tc>
          <w:tcPr>
            <w:tcW w:w="2389" w:type="dxa"/>
          </w:tcPr>
          <w:p w14:paraId="10471671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6817" w:type="dxa"/>
            <w:gridSpan w:val="2"/>
          </w:tcPr>
          <w:p w14:paraId="1234B330" w14:textId="77777777" w:rsidR="00701C85" w:rsidRDefault="00522DD9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Entstehen Folgekosten, die bereits jetzt bekannt sind?&gt;"/>
                  </w:textInput>
                </w:ffData>
              </w:fldChar>
            </w:r>
            <w:bookmarkStart w:id="44" w:name="Text5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&lt;Entstehen Folgekosten, die bereits jetzt bekannt sind?&gt;</w:t>
            </w:r>
            <w:r>
              <w:fldChar w:fldCharType="end"/>
            </w:r>
            <w:bookmarkEnd w:id="44"/>
          </w:p>
        </w:tc>
      </w:tr>
    </w:tbl>
    <w:p w14:paraId="27997CCC" w14:textId="77777777" w:rsidR="00701C85" w:rsidRDefault="0083738E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1"/>
        <w:gridCol w:w="535"/>
        <w:gridCol w:w="1306"/>
        <w:gridCol w:w="1841"/>
        <w:gridCol w:w="1841"/>
        <w:gridCol w:w="1842"/>
      </w:tblGrid>
      <w:tr w:rsidR="00701C85" w14:paraId="25A1ECCB" w14:textId="77777777" w:rsidTr="006E5B4F">
        <w:trPr>
          <w:cantSplit/>
        </w:trPr>
        <w:tc>
          <w:tcPr>
            <w:tcW w:w="9206" w:type="dxa"/>
            <w:gridSpan w:val="6"/>
            <w:shd w:val="clear" w:color="auto" w:fill="D9D9D9" w:themeFill="background1" w:themeFillShade="D9"/>
          </w:tcPr>
          <w:p w14:paraId="52F53FEB" w14:textId="0213B844" w:rsidR="00701C85" w:rsidRDefault="006E5B4F" w:rsidP="008057DE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8) </w:t>
            </w:r>
            <w:r w:rsidR="008057DE">
              <w:rPr>
                <w:b/>
                <w:bCs/>
              </w:rPr>
              <w:t>Kommunikation und s</w:t>
            </w:r>
            <w:r w:rsidR="00522DD9">
              <w:rPr>
                <w:b/>
                <w:bCs/>
              </w:rPr>
              <w:t>onstiges</w:t>
            </w:r>
          </w:p>
        </w:tc>
      </w:tr>
      <w:tr w:rsidR="008057DE" w14:paraId="395E8B70" w14:textId="77777777" w:rsidTr="008057DE">
        <w:trPr>
          <w:cantSplit/>
        </w:trPr>
        <w:tc>
          <w:tcPr>
            <w:tcW w:w="1841" w:type="dxa"/>
            <w:vAlign w:val="center"/>
          </w:tcPr>
          <w:p w14:paraId="5A8873A7" w14:textId="7B2EAC63" w:rsidR="008057DE" w:rsidRDefault="008057DE" w:rsidP="008057DE">
            <w:pPr>
              <w:spacing w:before="60" w:after="60"/>
              <w:jc w:val="center"/>
            </w:pPr>
            <w:r w:rsidRPr="008057DE">
              <w:rPr>
                <w:b/>
              </w:rPr>
              <w:t>Was</w:t>
            </w:r>
            <w:r w:rsidRPr="008057DE">
              <w:rPr>
                <w:szCs w:val="18"/>
              </w:rPr>
              <w:t xml:space="preserve">? </w:t>
            </w:r>
            <w:r w:rsidRPr="008057DE">
              <w:rPr>
                <w:sz w:val="12"/>
                <w:szCs w:val="12"/>
              </w:rPr>
              <w:t>(Inhalt)</w:t>
            </w:r>
          </w:p>
        </w:tc>
        <w:tc>
          <w:tcPr>
            <w:tcW w:w="1841" w:type="dxa"/>
            <w:gridSpan w:val="2"/>
            <w:vAlign w:val="center"/>
          </w:tcPr>
          <w:p w14:paraId="3FC9B8E4" w14:textId="48985816" w:rsidR="008057DE" w:rsidRDefault="008057DE" w:rsidP="008057DE">
            <w:pPr>
              <w:spacing w:before="60" w:after="60"/>
              <w:jc w:val="center"/>
            </w:pPr>
            <w:r w:rsidRPr="008057DE">
              <w:rPr>
                <w:b/>
              </w:rPr>
              <w:t>Wie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(Medium)</w:t>
            </w:r>
          </w:p>
        </w:tc>
        <w:tc>
          <w:tcPr>
            <w:tcW w:w="1841" w:type="dxa"/>
            <w:vAlign w:val="center"/>
          </w:tcPr>
          <w:p w14:paraId="38C6D9E5" w14:textId="1778233B" w:rsidR="008057DE" w:rsidRDefault="008057DE" w:rsidP="008057DE">
            <w:pPr>
              <w:spacing w:before="60" w:after="60"/>
              <w:jc w:val="center"/>
            </w:pPr>
            <w:r w:rsidRPr="008057DE">
              <w:rPr>
                <w:b/>
              </w:rPr>
              <w:t>Wer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(Verantwortung)</w:t>
            </w:r>
          </w:p>
        </w:tc>
        <w:tc>
          <w:tcPr>
            <w:tcW w:w="1841" w:type="dxa"/>
            <w:vAlign w:val="center"/>
          </w:tcPr>
          <w:p w14:paraId="3FA20294" w14:textId="76EC3CBC" w:rsidR="008057DE" w:rsidRDefault="008057DE" w:rsidP="008057DE">
            <w:pPr>
              <w:spacing w:before="60" w:after="60"/>
              <w:jc w:val="center"/>
            </w:pPr>
            <w:r w:rsidRPr="008057DE">
              <w:rPr>
                <w:b/>
              </w:rPr>
              <w:t>An wen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(Zielgruppe / Adressat)</w:t>
            </w:r>
          </w:p>
        </w:tc>
        <w:tc>
          <w:tcPr>
            <w:tcW w:w="1842" w:type="dxa"/>
            <w:vAlign w:val="center"/>
          </w:tcPr>
          <w:p w14:paraId="4549C02E" w14:textId="5FE3023D" w:rsidR="008057DE" w:rsidRDefault="008057DE" w:rsidP="008057DE">
            <w:pPr>
              <w:spacing w:before="60" w:after="60"/>
              <w:jc w:val="center"/>
            </w:pPr>
            <w:r w:rsidRPr="008057DE">
              <w:rPr>
                <w:b/>
              </w:rPr>
              <w:t>Wann? Wie oft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(Zeitpunkt / Wiederholung)</w:t>
            </w:r>
          </w:p>
        </w:tc>
      </w:tr>
      <w:tr w:rsidR="008057DE" w14:paraId="50013D09" w14:textId="77777777" w:rsidTr="00CA5A30">
        <w:trPr>
          <w:cantSplit/>
        </w:trPr>
        <w:tc>
          <w:tcPr>
            <w:tcW w:w="1841" w:type="dxa"/>
          </w:tcPr>
          <w:p w14:paraId="450C84E1" w14:textId="0DCF33E9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45" w:name="Text60"/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  <w:bookmarkEnd w:id="45"/>
          </w:p>
        </w:tc>
        <w:tc>
          <w:tcPr>
            <w:tcW w:w="1841" w:type="dxa"/>
            <w:gridSpan w:val="2"/>
          </w:tcPr>
          <w:p w14:paraId="0C5275D9" w14:textId="5F8A4580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527FAB98" w14:textId="66271EDE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06E6D50B" w14:textId="7B9CFBC6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6087ACE8" w14:textId="03551D7E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8057DE" w14:paraId="49DAD3D0" w14:textId="77777777" w:rsidTr="00CA5A30">
        <w:trPr>
          <w:cantSplit/>
        </w:trPr>
        <w:tc>
          <w:tcPr>
            <w:tcW w:w="1841" w:type="dxa"/>
          </w:tcPr>
          <w:p w14:paraId="1E8C89D0" w14:textId="61072245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108FA0D2" w14:textId="56991DFC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71194ADD" w14:textId="05D8289B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7259F16D" w14:textId="5073C39B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7F8FC739" w14:textId="735909DE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8057DE" w14:paraId="4FFD5391" w14:textId="77777777" w:rsidTr="00CA5A30">
        <w:trPr>
          <w:cantSplit/>
        </w:trPr>
        <w:tc>
          <w:tcPr>
            <w:tcW w:w="1841" w:type="dxa"/>
          </w:tcPr>
          <w:p w14:paraId="565AE38C" w14:textId="69BAACD9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77D853B7" w14:textId="4B202842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41108CDD" w14:textId="509A82BF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32F8DE04" w14:textId="0423E1B6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106A103B" w14:textId="39DC721A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8057DE" w14:paraId="72C06A73" w14:textId="77777777" w:rsidTr="00CA5A30">
        <w:trPr>
          <w:cantSplit/>
        </w:trPr>
        <w:tc>
          <w:tcPr>
            <w:tcW w:w="1841" w:type="dxa"/>
          </w:tcPr>
          <w:p w14:paraId="28C56F35" w14:textId="3985DD5F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3948121B" w14:textId="2BB55268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1CEB6516" w14:textId="5296BB51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0D91B737" w14:textId="6F96B2C5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0D4387E1" w14:textId="591221F1" w:rsidR="008057DE" w:rsidRDefault="008057DE" w:rsidP="00D52512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8057DE" w14:paraId="23202C95" w14:textId="77777777" w:rsidTr="006E5B4F">
        <w:trPr>
          <w:cantSplit/>
        </w:trPr>
        <w:tc>
          <w:tcPr>
            <w:tcW w:w="2376" w:type="dxa"/>
            <w:gridSpan w:val="2"/>
          </w:tcPr>
          <w:p w14:paraId="5005FA17" w14:textId="77777777" w:rsidR="008057DE" w:rsidRDefault="008057DE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6830" w:type="dxa"/>
            <w:gridSpan w:val="4"/>
          </w:tcPr>
          <w:p w14:paraId="1058361A" w14:textId="77777777" w:rsidR="008057DE" w:rsidRDefault="008057DE" w:rsidP="00D52512">
            <w:pPr>
              <w:spacing w:before="60" w:after="60"/>
              <w:jc w:val="left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245B1F41" w14:textId="77777777" w:rsidR="00522DD9" w:rsidRDefault="00522DD9" w:rsidP="00D52512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801"/>
      </w:tblGrid>
      <w:tr w:rsidR="00701C85" w14:paraId="0AB59B92" w14:textId="77777777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24860073" w14:textId="77777777" w:rsidR="00701C85" w:rsidRDefault="00522DD9" w:rsidP="00D5251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6801" w:type="dxa"/>
          </w:tcPr>
          <w:p w14:paraId="2A0E28A1" w14:textId="77777777" w:rsidR="00BC42D1" w:rsidRDefault="00BC42D1" w:rsidP="00BC42D1">
            <w:pPr>
              <w:spacing w:before="60" w:after="60"/>
              <w:jc w:val="lef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Kontrollkästchen3"/>
            <w:r>
              <w:instrText xml:space="preserve"> FORMCHECKBOX </w:instrText>
            </w:r>
            <w:r>
              <w:fldChar w:fldCharType="end"/>
            </w:r>
            <w:bookmarkEnd w:id="46"/>
            <w:r>
              <w:t xml:space="preserve"> Das Projekt wird frei gegeben.</w:t>
            </w:r>
          </w:p>
          <w:p w14:paraId="7C397B81" w14:textId="77777777" w:rsidR="00BC42D1" w:rsidRDefault="00BC42D1" w:rsidP="00BC42D1">
            <w:pPr>
              <w:spacing w:before="60" w:after="60"/>
              <w:jc w:val="left"/>
            </w:pPr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Der Projektauftrag soll überarbeitet werden.</w:t>
            </w:r>
          </w:p>
          <w:p w14:paraId="44440DF5" w14:textId="77777777" w:rsidR="00BC42D1" w:rsidRDefault="00BC42D1" w:rsidP="00BC42D1">
            <w:pPr>
              <w:spacing w:before="60" w:after="60"/>
              <w:jc w:val="left"/>
            </w:pPr>
            <w:r>
              <w:t xml:space="preserve">Änderungen: </w:t>
            </w: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7" w:name="Text5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7"/>
          </w:p>
          <w:p w14:paraId="01D840DB" w14:textId="77777777" w:rsidR="00BC42D1" w:rsidRDefault="00BC42D1" w:rsidP="00BC42D1">
            <w:pPr>
              <w:spacing w:before="60" w:after="60"/>
              <w:jc w:val="left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Kontrollkästchen5"/>
            <w:r>
              <w:instrText xml:space="preserve"> FORMCHECKBOX </w:instrText>
            </w:r>
            <w:r>
              <w:fldChar w:fldCharType="end"/>
            </w:r>
            <w:bookmarkEnd w:id="48"/>
            <w:r>
              <w:t xml:space="preserve"> Das Projekt wird abgelehnt.</w:t>
            </w:r>
          </w:p>
          <w:p w14:paraId="603CC4A8" w14:textId="77777777" w:rsidR="00BC42D1" w:rsidRDefault="00BC42D1" w:rsidP="00BC42D1">
            <w:pPr>
              <w:spacing w:before="60" w:after="60"/>
              <w:jc w:val="left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9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  <w:p w14:paraId="16515C98" w14:textId="77777777" w:rsidR="00BC42D1" w:rsidRDefault="00BC42D1" w:rsidP="00BC42D1">
            <w:pPr>
              <w:spacing w:before="60" w:after="60"/>
              <w:jc w:val="left"/>
            </w:pPr>
          </w:p>
          <w:p w14:paraId="4A59EB7D" w14:textId="77777777" w:rsidR="00BC42D1" w:rsidRDefault="00BC42D1" w:rsidP="00BC42D1">
            <w:pPr>
              <w:spacing w:before="60" w:after="60"/>
              <w:jc w:val="left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50" w:name="Text5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50"/>
          </w:p>
          <w:p w14:paraId="0770BAA9" w14:textId="76AC040E" w:rsidR="00701C85" w:rsidRDefault="00BC42D1" w:rsidP="00BC42D1">
            <w:pPr>
              <w:spacing w:before="60" w:after="60"/>
              <w:jc w:val="left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/in&gt;"/>
                  </w:textInput>
                </w:ffData>
              </w:fldChar>
            </w:r>
            <w:bookmarkStart w:id="51" w:name="Text5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&lt;Auftraggeber/in&gt;</w:t>
            </w:r>
            <w:r>
              <w:fldChar w:fldCharType="end"/>
            </w:r>
            <w:bookmarkEnd w:id="51"/>
          </w:p>
        </w:tc>
      </w:tr>
    </w:tbl>
    <w:p w14:paraId="741DF006" w14:textId="77777777" w:rsidR="008B2119" w:rsidRPr="008F4FDF" w:rsidRDefault="0083738E" w:rsidP="00D52512">
      <w:pPr>
        <w:jc w:val="left"/>
      </w:pPr>
    </w:p>
    <w:sectPr w:rsidR="008B2119" w:rsidRPr="008F4FDF" w:rsidSect="008F4FDF">
      <w:headerReference w:type="default" r:id="rId9"/>
      <w:footerReference w:type="default" r:id="rId10"/>
      <w:pgSz w:w="11900" w:h="16840"/>
      <w:pgMar w:top="2041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67BC9" w14:textId="77777777" w:rsidR="00522DD9" w:rsidRDefault="00522DD9" w:rsidP="008F4FDF">
      <w:r>
        <w:separator/>
      </w:r>
    </w:p>
  </w:endnote>
  <w:endnote w:type="continuationSeparator" w:id="0">
    <w:p w14:paraId="3F39A44D" w14:textId="77777777" w:rsidR="00522DD9" w:rsidRDefault="00522DD9" w:rsidP="008F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Regular"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Next LT Pro Bold">
    <w:altName w:val="Arial"/>
    <w:charset w:val="00"/>
    <w:family w:val="auto"/>
    <w:pitch w:val="variable"/>
    <w:sig w:usb0="800000AF" w:usb1="5000204A" w:usb2="00000000" w:usb3="00000000" w:csb0="0000009B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3E71E" w14:textId="77777777" w:rsidR="00E15C14" w:rsidRDefault="00522DD9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3738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E1B07" w14:textId="77777777" w:rsidR="00522DD9" w:rsidRDefault="00522DD9" w:rsidP="008F4FDF">
      <w:r>
        <w:separator/>
      </w:r>
    </w:p>
  </w:footnote>
  <w:footnote w:type="continuationSeparator" w:id="0">
    <w:p w14:paraId="5118FEE9" w14:textId="77777777" w:rsidR="00522DD9" w:rsidRDefault="00522DD9" w:rsidP="008F4F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C4F7" w14:textId="2AD8BF4F" w:rsidR="004F1CB2" w:rsidRPr="008F4FDF" w:rsidRDefault="00677554" w:rsidP="008F4FDF">
    <w:pPr>
      <w:pStyle w:val="Kopfzeile"/>
      <w:jc w:val="right"/>
      <w:rPr>
        <w:b/>
      </w:rPr>
    </w:pPr>
    <w:r>
      <w:t>&lt;Logo&gt;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9A43972"/>
    <w:multiLevelType w:val="multilevel"/>
    <w:tmpl w:val="5E4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B37E36"/>
    <w:multiLevelType w:val="hybridMultilevel"/>
    <w:tmpl w:val="85884FE8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0"/>
  </w:num>
  <w:num w:numId="17">
    <w:abstractNumId w:val="1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2B"/>
    <w:rsid w:val="000D7EBF"/>
    <w:rsid w:val="001234C2"/>
    <w:rsid w:val="001F45C6"/>
    <w:rsid w:val="002C542D"/>
    <w:rsid w:val="002E73D9"/>
    <w:rsid w:val="00354150"/>
    <w:rsid w:val="0049412B"/>
    <w:rsid w:val="004F0A5D"/>
    <w:rsid w:val="004F5611"/>
    <w:rsid w:val="00522DD9"/>
    <w:rsid w:val="005D5AF9"/>
    <w:rsid w:val="00677554"/>
    <w:rsid w:val="006E5B4F"/>
    <w:rsid w:val="0070022F"/>
    <w:rsid w:val="007719CF"/>
    <w:rsid w:val="007C6011"/>
    <w:rsid w:val="008057DE"/>
    <w:rsid w:val="0083738E"/>
    <w:rsid w:val="008507C4"/>
    <w:rsid w:val="00982663"/>
    <w:rsid w:val="009A0BDE"/>
    <w:rsid w:val="009B05F4"/>
    <w:rsid w:val="009E4E75"/>
    <w:rsid w:val="00A36D82"/>
    <w:rsid w:val="00B377C4"/>
    <w:rsid w:val="00B468B7"/>
    <w:rsid w:val="00BC42D1"/>
    <w:rsid w:val="00BC4905"/>
    <w:rsid w:val="00CC5471"/>
    <w:rsid w:val="00D6669D"/>
    <w:rsid w:val="00DA0E1A"/>
    <w:rsid w:val="00E210C2"/>
    <w:rsid w:val="00E81F24"/>
    <w:rsid w:val="00ED4827"/>
    <w:rsid w:val="00F02B9F"/>
    <w:rsid w:val="00FA08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860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7554"/>
    <w:pPr>
      <w:spacing w:after="0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01C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itel">
    <w:name w:val="Title"/>
    <w:basedOn w:val="Standard"/>
    <w:next w:val="Standard"/>
    <w:link w:val="TitelZeichen"/>
    <w:autoRedefine/>
    <w:uiPriority w:val="10"/>
    <w:qFormat/>
    <w:rsid w:val="00677554"/>
    <w:pPr>
      <w:contextualSpacing/>
      <w:jc w:val="left"/>
    </w:pPr>
    <w:rPr>
      <w:rFonts w:eastAsia="Times New Roman"/>
      <w:b/>
      <w:noProof/>
      <w:spacing w:val="5"/>
      <w:kern w:val="28"/>
      <w:sz w:val="4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77554"/>
    <w:rPr>
      <w:rFonts w:ascii="Arial" w:eastAsia="Times New Roman" w:hAnsi="Arial"/>
      <w:b/>
      <w:noProof/>
      <w:spacing w:val="5"/>
      <w:kern w:val="28"/>
      <w:sz w:val="40"/>
      <w:szCs w:val="52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514457"/>
    <w:rPr>
      <w:rFonts w:eastAsiaTheme="majorEastAsia" w:cstheme="majorBidi"/>
      <w:b/>
      <w:bCs/>
    </w:rPr>
  </w:style>
  <w:style w:type="paragraph" w:styleId="Funotentext">
    <w:name w:val="footnote text"/>
    <w:basedOn w:val="Standard"/>
    <w:link w:val="FunotentextZeichen"/>
    <w:autoRedefine/>
    <w:uiPriority w:val="99"/>
    <w:semiHidden/>
    <w:unhideWhenUsed/>
    <w:rsid w:val="002E12D2"/>
    <w:rPr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semiHidden/>
    <w:rsid w:val="002E12D2"/>
    <w:rPr>
      <w:sz w:val="16"/>
    </w:rPr>
  </w:style>
  <w:style w:type="paragraph" w:styleId="Kopfzeile">
    <w:name w:val="header"/>
    <w:basedOn w:val="Standard"/>
    <w:link w:val="KopfzeileZeichen"/>
    <w:uiPriority w:val="99"/>
    <w:unhideWhenUsed/>
    <w:rsid w:val="006775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7554"/>
    <w:rPr>
      <w:rFonts w:ascii="Arial" w:hAnsi="Arial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8F4FD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F4FDF"/>
    <w:rPr>
      <w:rFonts w:ascii="AvenirNext LT Pro Regular" w:hAnsi="AvenirNext LT Pro Regular"/>
      <w:sz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F4FDF"/>
    <w:rPr>
      <w:rFonts w:ascii="Lucida Grande" w:hAnsi="Lucida Grande" w:cs="Lucida Grande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F4FDF"/>
    <w:rPr>
      <w:rFonts w:ascii="Lucida Grande" w:hAnsi="Lucida Grande" w:cs="Lucida Grande"/>
      <w:sz w:val="18"/>
      <w:szCs w:val="18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01C85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styleId="Seitenzahl">
    <w:name w:val="page number"/>
    <w:basedOn w:val="Absatzstandardschriftart"/>
    <w:uiPriority w:val="99"/>
    <w:semiHidden/>
    <w:unhideWhenUsed/>
    <w:rsid w:val="00E15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7554"/>
    <w:pPr>
      <w:spacing w:after="0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01C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itel">
    <w:name w:val="Title"/>
    <w:basedOn w:val="Standard"/>
    <w:next w:val="Standard"/>
    <w:link w:val="TitelZeichen"/>
    <w:autoRedefine/>
    <w:uiPriority w:val="10"/>
    <w:qFormat/>
    <w:rsid w:val="00677554"/>
    <w:pPr>
      <w:contextualSpacing/>
      <w:jc w:val="left"/>
    </w:pPr>
    <w:rPr>
      <w:rFonts w:eastAsia="Times New Roman"/>
      <w:b/>
      <w:noProof/>
      <w:spacing w:val="5"/>
      <w:kern w:val="28"/>
      <w:sz w:val="4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77554"/>
    <w:rPr>
      <w:rFonts w:ascii="Arial" w:eastAsia="Times New Roman" w:hAnsi="Arial"/>
      <w:b/>
      <w:noProof/>
      <w:spacing w:val="5"/>
      <w:kern w:val="28"/>
      <w:sz w:val="40"/>
      <w:szCs w:val="52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514457"/>
    <w:rPr>
      <w:rFonts w:eastAsiaTheme="majorEastAsia" w:cstheme="majorBidi"/>
      <w:b/>
      <w:bCs/>
    </w:rPr>
  </w:style>
  <w:style w:type="paragraph" w:styleId="Funotentext">
    <w:name w:val="footnote text"/>
    <w:basedOn w:val="Standard"/>
    <w:link w:val="FunotentextZeichen"/>
    <w:autoRedefine/>
    <w:uiPriority w:val="99"/>
    <w:semiHidden/>
    <w:unhideWhenUsed/>
    <w:rsid w:val="002E12D2"/>
    <w:rPr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semiHidden/>
    <w:rsid w:val="002E12D2"/>
    <w:rPr>
      <w:sz w:val="16"/>
    </w:rPr>
  </w:style>
  <w:style w:type="paragraph" w:styleId="Kopfzeile">
    <w:name w:val="header"/>
    <w:basedOn w:val="Standard"/>
    <w:link w:val="KopfzeileZeichen"/>
    <w:uiPriority w:val="99"/>
    <w:unhideWhenUsed/>
    <w:rsid w:val="006775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7554"/>
    <w:rPr>
      <w:rFonts w:ascii="Arial" w:hAnsi="Arial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8F4FD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F4FDF"/>
    <w:rPr>
      <w:rFonts w:ascii="AvenirNext LT Pro Regular" w:hAnsi="AvenirNext LT Pro Regular"/>
      <w:sz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F4FDF"/>
    <w:rPr>
      <w:rFonts w:ascii="Lucida Grande" w:hAnsi="Lucida Grande" w:cs="Lucida Grande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F4FDF"/>
    <w:rPr>
      <w:rFonts w:ascii="Lucida Grande" w:hAnsi="Lucida Grande" w:cs="Lucida Grande"/>
      <w:sz w:val="18"/>
      <w:szCs w:val="18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01C85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styleId="Seitenzahl">
    <w:name w:val="page number"/>
    <w:basedOn w:val="Absatzstandardschriftart"/>
    <w:uiPriority w:val="99"/>
    <w:semiHidden/>
    <w:unhideWhenUsed/>
    <w:rsid w:val="00E1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Users:admin:Desktop:Projektauftrag_FHV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7A9A64-FCB7-CF49-BA3A-A3BA5A6A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Projektauftrag_FHV.dotx</Template>
  <TotalTime>0</TotalTime>
  <Pages>3</Pages>
  <Words>632</Words>
  <Characters>3988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Hagen Management GmbH</Company>
  <LinksUpToDate>false</LinksUpToDate>
  <CharactersWithSpaces>4611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Stefan Hagen</dc:creator>
  <cp:keywords/>
  <dc:description/>
  <cp:lastModifiedBy>T</cp:lastModifiedBy>
  <cp:revision>2</cp:revision>
  <cp:lastPrinted>2011-11-17T12:44:00Z</cp:lastPrinted>
  <dcterms:created xsi:type="dcterms:W3CDTF">2018-04-20T07:38:00Z</dcterms:created>
  <dcterms:modified xsi:type="dcterms:W3CDTF">2018-04-20T07:38:00Z</dcterms:modified>
  <cp:category/>
</cp:coreProperties>
</file>